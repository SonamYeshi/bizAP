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9619FC" w:rsidRDefault="009619FC" w:rsidP="009619FC">
            <w:pPr>
              <w:pStyle w:val="Title"/>
            </w:pPr>
            <w:r>
              <w:t>Shyam sunar</w:t>
            </w:r>
          </w:p>
          <w:p w:rsidR="00692703" w:rsidRPr="00CF1A49" w:rsidRDefault="009619FC" w:rsidP="009619FC">
            <w:pPr>
              <w:pStyle w:val="Title"/>
            </w:pPr>
            <w:r>
              <w:t>17884329</w:t>
            </w:r>
            <w:r w:rsidR="00692703" w:rsidRPr="00CF1A49">
              <w:t xml:space="preserve"> </w:t>
            </w:r>
          </w:p>
          <w:p w:rsidR="00692703" w:rsidRPr="00CF1A49" w:rsidRDefault="00B66599" w:rsidP="009619FC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D5F4E77472294CE1AF451D70E612CEC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9619FC">
              <w:t>shyam.sunar47@gmail.com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9619FC">
            <w:pPr>
              <w:contextualSpacing w:val="0"/>
            </w:pPr>
          </w:p>
        </w:tc>
      </w:tr>
    </w:tbl>
    <w:p w:rsidR="004E01EB" w:rsidRPr="00CF1A49" w:rsidRDefault="00B6659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76B755957714F3E8A4C43A2B1100D1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B66599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A02294352AFB4F37AB8B80C90B92A22C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– </w:t>
            </w:r>
            <w:r w:rsidR="004B771D">
              <w:t>1.7.2003 to 31.7.2oo5</w:t>
            </w:r>
          </w:p>
          <w:p w:rsidR="001D0BF1" w:rsidRPr="00CF1A49" w:rsidRDefault="004B771D" w:rsidP="001D0BF1">
            <w:pPr>
              <w:pStyle w:val="Heading2"/>
              <w:contextualSpacing w:val="0"/>
              <w:outlineLvl w:val="1"/>
            </w:pPr>
            <w:r>
              <w:t>Quality control supervisor</w:t>
            </w:r>
            <w:r w:rsidR="00D851DA">
              <w:t>, THPA</w:t>
            </w:r>
            <w:r>
              <w:t>, qc dept, gedu</w:t>
            </w:r>
          </w:p>
          <w:p w:rsidR="001E3120" w:rsidRPr="00CF1A49" w:rsidRDefault="00D851DA" w:rsidP="00D851DA">
            <w:pPr>
              <w:contextualSpacing w:val="0"/>
            </w:pPr>
            <w:r>
              <w:t xml:space="preserve">Sample testing, </w:t>
            </w:r>
            <w:proofErr w:type="spellStart"/>
            <w:r>
              <w:t>labour</w:t>
            </w:r>
            <w:proofErr w:type="spellEnd"/>
            <w:r>
              <w:t xml:space="preserve"> supervisor.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B66599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2BF5CD80373D4F5E8FF8C7D2DCC2AE2B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– </w:t>
            </w:r>
            <w:r w:rsidR="00D851DA">
              <w:t>5.8.2005 to 23.6.2006</w:t>
            </w:r>
          </w:p>
          <w:p w:rsidR="00F61DF9" w:rsidRPr="00CF1A49" w:rsidRDefault="00D851DA" w:rsidP="00F61DF9">
            <w:pPr>
              <w:pStyle w:val="Heading2"/>
              <w:contextualSpacing w:val="0"/>
              <w:outlineLvl w:val="1"/>
            </w:pPr>
            <w:r>
              <w:t>depot manager</w:t>
            </w:r>
            <w:r w:rsidR="00F61DF9" w:rsidRPr="00CF1A49">
              <w:t xml:space="preserve">, </w:t>
            </w:r>
            <w:r w:rsidRPr="00D851DA">
              <w:rPr>
                <w:rStyle w:val="SubtleReference"/>
                <w:b/>
              </w:rPr>
              <w:t>FCB, phuentsholing</w:t>
            </w:r>
          </w:p>
          <w:p w:rsidR="00F61DF9" w:rsidRDefault="00D851DA" w:rsidP="00D851DA">
            <w:r>
              <w:t xml:space="preserve">Over all Depot management &amp; WFP management, </w:t>
            </w:r>
          </w:p>
          <w:p w:rsidR="00883AC1" w:rsidRDefault="00883AC1" w:rsidP="00D851DA"/>
          <w:p w:rsidR="00883AC1" w:rsidRPr="00CF1A49" w:rsidRDefault="00B66599" w:rsidP="00883AC1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465544364"/>
                <w:placeholder>
                  <w:docPart w:val="395F567D3B13425BB3050A8100E58DB9"/>
                </w:placeholder>
                <w:temporary/>
                <w:showingPlcHdr/>
                <w15:appearance w15:val="hidden"/>
              </w:sdtPr>
              <w:sdtEndPr/>
              <w:sdtContent>
                <w:r w:rsidR="00883AC1" w:rsidRPr="00CF1A49">
                  <w:t>Dates From</w:t>
                </w:r>
              </w:sdtContent>
            </w:sdt>
            <w:r w:rsidR="00883AC1" w:rsidRPr="00CF1A49">
              <w:t xml:space="preserve"> – </w:t>
            </w:r>
            <w:r w:rsidR="00883AC1">
              <w:t>1.8.2008 TO 31.12.2012</w:t>
            </w:r>
          </w:p>
          <w:p w:rsidR="00883AC1" w:rsidRPr="00CF1A49" w:rsidRDefault="00883AC1" w:rsidP="00883AC1">
            <w:pPr>
              <w:pStyle w:val="Heading2"/>
              <w:contextualSpacing w:val="0"/>
              <w:outlineLvl w:val="1"/>
            </w:pPr>
            <w:r>
              <w:t>Legal officer</w:t>
            </w:r>
            <w:r w:rsidRPr="00CF1A49">
              <w:t xml:space="preserve">, </w:t>
            </w:r>
            <w:r>
              <w:rPr>
                <w:rStyle w:val="SubtleReference"/>
                <w:b/>
              </w:rPr>
              <w:t>Bnbl</w:t>
            </w:r>
            <w:r w:rsidRPr="00D851DA">
              <w:rPr>
                <w:rStyle w:val="SubtleReference"/>
                <w:b/>
              </w:rPr>
              <w:t>,</w:t>
            </w:r>
            <w:r>
              <w:rPr>
                <w:rStyle w:val="SubtleReference"/>
                <w:b/>
              </w:rPr>
              <w:t xml:space="preserve"> ho, thimphu</w:t>
            </w:r>
          </w:p>
          <w:p w:rsidR="00883AC1" w:rsidRDefault="00050DCE" w:rsidP="00883AC1">
            <w:r>
              <w:t xml:space="preserve">Credit &amp; </w:t>
            </w:r>
            <w:r w:rsidR="00883AC1">
              <w:t>Legal documentation</w:t>
            </w:r>
            <w:r>
              <w:t>.</w:t>
            </w:r>
            <w:r w:rsidR="00883AC1">
              <w:t xml:space="preserve"> </w:t>
            </w:r>
          </w:p>
        </w:tc>
      </w:tr>
    </w:tbl>
    <w:sdt>
      <w:sdtPr>
        <w:alias w:val="Education:"/>
        <w:tag w:val="Education:"/>
        <w:id w:val="-1908763273"/>
        <w:placeholder>
          <w:docPart w:val="5412547961AC450C8844BB726ED4AA28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50DCE" w:rsidP="001D0BF1">
            <w:pPr>
              <w:pStyle w:val="Heading3"/>
              <w:contextualSpacing w:val="0"/>
              <w:outlineLvl w:val="2"/>
            </w:pPr>
            <w:r>
              <w:t>december, 2000</w:t>
            </w:r>
          </w:p>
          <w:p w:rsidR="001D0BF1" w:rsidRPr="00CF1A49" w:rsidRDefault="00050DCE" w:rsidP="001D0BF1">
            <w:pPr>
              <w:pStyle w:val="Heading2"/>
              <w:contextualSpacing w:val="0"/>
              <w:outlineLvl w:val="1"/>
            </w:pPr>
            <w:r>
              <w:t>class 10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zhemgang Hss.</w:t>
            </w:r>
          </w:p>
          <w:p w:rsidR="007538DC" w:rsidRPr="00CF1A49" w:rsidRDefault="00050DCE" w:rsidP="00050DCE">
            <w:pPr>
              <w:contextualSpacing w:val="0"/>
            </w:pPr>
            <w:r>
              <w:t>Percentage….62%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7F24F7" w:rsidP="00F61DF9">
            <w:pPr>
              <w:pStyle w:val="Heading3"/>
              <w:contextualSpacing w:val="0"/>
              <w:outlineLvl w:val="2"/>
            </w:pPr>
            <w:r>
              <w:t>december, 2005</w:t>
            </w:r>
          </w:p>
          <w:p w:rsidR="00F61DF9" w:rsidRDefault="007F24F7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class 12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chhukha, HSS</w:t>
            </w:r>
          </w:p>
          <w:p w:rsidR="00CB2F54" w:rsidRDefault="00CB2F54" w:rsidP="00CB2F54">
            <w:pPr>
              <w:pStyle w:val="Heading3"/>
              <w:contextualSpacing w:val="0"/>
              <w:outlineLvl w:val="2"/>
            </w:pPr>
            <w:r>
              <w:t>Percentage….60%</w:t>
            </w:r>
          </w:p>
          <w:p w:rsidR="00CB2F54" w:rsidRDefault="00CB2F54" w:rsidP="007F24F7">
            <w:pPr>
              <w:pStyle w:val="Heading3"/>
              <w:contextualSpacing w:val="0"/>
              <w:outlineLvl w:val="2"/>
              <w:rPr>
                <w:rStyle w:val="SubtleReference"/>
                <w:sz w:val="26"/>
                <w:szCs w:val="26"/>
              </w:rPr>
            </w:pPr>
          </w:p>
          <w:p w:rsidR="007F24F7" w:rsidRPr="00CF1A49" w:rsidRDefault="005F30F6" w:rsidP="007F24F7">
            <w:pPr>
              <w:pStyle w:val="Heading3"/>
              <w:contextualSpacing w:val="0"/>
              <w:outlineLvl w:val="2"/>
            </w:pPr>
            <w:r>
              <w:t>march</w:t>
            </w:r>
            <w:r w:rsidR="007F24F7">
              <w:t xml:space="preserve">, </w:t>
            </w:r>
            <w:r>
              <w:t>2013</w:t>
            </w:r>
          </w:p>
          <w:p w:rsidR="007F24F7" w:rsidRDefault="00CB2F54" w:rsidP="007F24F7">
            <w:pPr>
              <w:pStyle w:val="Heading2"/>
              <w:contextualSpacing w:val="0"/>
              <w:outlineLvl w:val="1"/>
            </w:pPr>
            <w:r>
              <w:t>sikkim manipal university, India.</w:t>
            </w:r>
          </w:p>
          <w:p w:rsidR="00CB2F54" w:rsidRDefault="00CB2F54" w:rsidP="00CB2F54">
            <w:pPr>
              <w:pStyle w:val="Heading3"/>
              <w:contextualSpacing w:val="0"/>
              <w:outlineLvl w:val="2"/>
            </w:pPr>
            <w:r>
              <w:t>Percentage….69%</w:t>
            </w:r>
          </w:p>
          <w:p w:rsidR="001B7531" w:rsidRDefault="001B7531" w:rsidP="00CB2F54">
            <w:pPr>
              <w:pStyle w:val="Heading3"/>
              <w:contextualSpacing w:val="0"/>
              <w:outlineLvl w:val="2"/>
            </w:pPr>
          </w:p>
          <w:p w:rsidR="001B7531" w:rsidRPr="00CF1A49" w:rsidRDefault="001B7531" w:rsidP="001B7531">
            <w:pPr>
              <w:pStyle w:val="Heading3"/>
              <w:contextualSpacing w:val="0"/>
              <w:outlineLvl w:val="2"/>
            </w:pPr>
            <w:r>
              <w:t>march, 2015</w:t>
            </w:r>
          </w:p>
          <w:p w:rsidR="001B7531" w:rsidRDefault="001B7531" w:rsidP="001B7531">
            <w:pPr>
              <w:pStyle w:val="Heading2"/>
              <w:contextualSpacing w:val="0"/>
              <w:outlineLvl w:val="1"/>
            </w:pPr>
            <w:r>
              <w:t>mba, university of canberra, australia, rim incampus</w:t>
            </w:r>
          </w:p>
          <w:p w:rsidR="00F61DF9" w:rsidRDefault="001B7531" w:rsidP="006C2974">
            <w:pPr>
              <w:pStyle w:val="Heading3"/>
              <w:tabs>
                <w:tab w:val="left" w:pos="1845"/>
              </w:tabs>
              <w:contextualSpacing w:val="0"/>
              <w:outlineLvl w:val="2"/>
            </w:pPr>
            <w:r>
              <w:t>Percentage….</w:t>
            </w:r>
            <w:r>
              <w:tab/>
              <w:t>completed, failed due to non submission</w:t>
            </w:r>
            <w:r w:rsidR="00A43D84">
              <w:t xml:space="preserve"> </w:t>
            </w:r>
            <w:bookmarkStart w:id="0" w:name="_GoBack"/>
            <w:bookmarkEnd w:id="0"/>
            <w:r w:rsidR="00A43D84">
              <w:t>PROJECT OF</w:t>
            </w:r>
            <w:r>
              <w:t xml:space="preserve"> final semister, project.</w:t>
            </w:r>
          </w:p>
        </w:tc>
      </w:tr>
    </w:tbl>
    <w:p w:rsidR="00486277" w:rsidRPr="00CF1A49" w:rsidRDefault="00486277" w:rsidP="00486277">
      <w:pPr>
        <w:pStyle w:val="Heading1"/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F4E6D" w:rsidRPr="006E1507" w:rsidRDefault="001F4E6D" w:rsidP="006C297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6C297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B51D1B" w:rsidRPr="006E1507" w:rsidRDefault="00B51D1B" w:rsidP="006C2974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599" w:rsidRDefault="00B66599" w:rsidP="0068194B">
      <w:r>
        <w:separator/>
      </w:r>
    </w:p>
    <w:p w:rsidR="00B66599" w:rsidRDefault="00B66599"/>
    <w:p w:rsidR="00B66599" w:rsidRDefault="00B66599"/>
  </w:endnote>
  <w:endnote w:type="continuationSeparator" w:id="0">
    <w:p w:rsidR="00B66599" w:rsidRDefault="00B66599" w:rsidP="0068194B">
      <w:r>
        <w:continuationSeparator/>
      </w:r>
    </w:p>
    <w:p w:rsidR="00B66599" w:rsidRDefault="00B66599"/>
    <w:p w:rsidR="00B66599" w:rsidRDefault="00B665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D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599" w:rsidRDefault="00B66599" w:rsidP="0068194B">
      <w:r>
        <w:separator/>
      </w:r>
    </w:p>
    <w:p w:rsidR="00B66599" w:rsidRDefault="00B66599"/>
    <w:p w:rsidR="00B66599" w:rsidRDefault="00B66599"/>
  </w:footnote>
  <w:footnote w:type="continuationSeparator" w:id="0">
    <w:p w:rsidR="00B66599" w:rsidRDefault="00B66599" w:rsidP="0068194B">
      <w:r>
        <w:continuationSeparator/>
      </w:r>
    </w:p>
    <w:p w:rsidR="00B66599" w:rsidRDefault="00B66599"/>
    <w:p w:rsidR="00B66599" w:rsidRDefault="00B665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9891FE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FC"/>
    <w:rsid w:val="000001EF"/>
    <w:rsid w:val="00007322"/>
    <w:rsid w:val="00007728"/>
    <w:rsid w:val="00022EB2"/>
    <w:rsid w:val="00024584"/>
    <w:rsid w:val="00024730"/>
    <w:rsid w:val="00050DCE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7531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B771D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30F6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2974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290D"/>
    <w:rsid w:val="007E6A61"/>
    <w:rsid w:val="007F24F7"/>
    <w:rsid w:val="00801140"/>
    <w:rsid w:val="00803404"/>
    <w:rsid w:val="00834955"/>
    <w:rsid w:val="00855B59"/>
    <w:rsid w:val="00860461"/>
    <w:rsid w:val="0086487C"/>
    <w:rsid w:val="00870B20"/>
    <w:rsid w:val="008829F8"/>
    <w:rsid w:val="00883AC1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19FC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D84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6599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0DE1"/>
    <w:rsid w:val="00CA4B4D"/>
    <w:rsid w:val="00CB2F54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0CAE"/>
    <w:rsid w:val="00D66A52"/>
    <w:rsid w:val="00D66EFA"/>
    <w:rsid w:val="00D72A2D"/>
    <w:rsid w:val="00D851DA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am\Desktop\dhi%20bizaap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F4E77472294CE1AF451D70E612C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31B52-F098-4CB0-B4F4-BE0AFD220901}"/>
      </w:docPartPr>
      <w:docPartBody>
        <w:p w:rsidR="005200AD" w:rsidRDefault="003F252B">
          <w:pPr>
            <w:pStyle w:val="D5F4E77472294CE1AF451D70E612CECC"/>
          </w:pPr>
          <w:r w:rsidRPr="00CF1A49">
            <w:t>Email</w:t>
          </w:r>
        </w:p>
      </w:docPartBody>
    </w:docPart>
    <w:docPart>
      <w:docPartPr>
        <w:name w:val="D76B755957714F3E8A4C43A2B1100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2A8B7-5367-4244-A0F7-73EA484D57F4}"/>
      </w:docPartPr>
      <w:docPartBody>
        <w:p w:rsidR="005200AD" w:rsidRDefault="003F252B">
          <w:pPr>
            <w:pStyle w:val="D76B755957714F3E8A4C43A2B1100D1D"/>
          </w:pPr>
          <w:r w:rsidRPr="00CF1A49">
            <w:t>Experience</w:t>
          </w:r>
        </w:p>
      </w:docPartBody>
    </w:docPart>
    <w:docPart>
      <w:docPartPr>
        <w:name w:val="A02294352AFB4F37AB8B80C90B92A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845F6-4726-4BA4-8BCE-4F0D2E4FA63A}"/>
      </w:docPartPr>
      <w:docPartBody>
        <w:p w:rsidR="005200AD" w:rsidRDefault="003F252B">
          <w:pPr>
            <w:pStyle w:val="A02294352AFB4F37AB8B80C90B92A22C"/>
          </w:pPr>
          <w:r w:rsidRPr="00CF1A49">
            <w:t>Dates From</w:t>
          </w:r>
        </w:p>
      </w:docPartBody>
    </w:docPart>
    <w:docPart>
      <w:docPartPr>
        <w:name w:val="2BF5CD80373D4F5E8FF8C7D2DCC2A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5028B-A8E3-432C-ABA4-45C4FCEAE226}"/>
      </w:docPartPr>
      <w:docPartBody>
        <w:p w:rsidR="005200AD" w:rsidRDefault="003F252B">
          <w:pPr>
            <w:pStyle w:val="2BF5CD80373D4F5E8FF8C7D2DCC2AE2B"/>
          </w:pPr>
          <w:r w:rsidRPr="00CF1A49">
            <w:t>Dates From</w:t>
          </w:r>
        </w:p>
      </w:docPartBody>
    </w:docPart>
    <w:docPart>
      <w:docPartPr>
        <w:name w:val="5412547961AC450C8844BB726ED4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B806F-C369-410B-8C2C-380F5DCF9581}"/>
      </w:docPartPr>
      <w:docPartBody>
        <w:p w:rsidR="005200AD" w:rsidRDefault="003F252B">
          <w:pPr>
            <w:pStyle w:val="5412547961AC450C8844BB726ED4AA28"/>
          </w:pPr>
          <w:r w:rsidRPr="00CF1A49">
            <w:t>Education</w:t>
          </w:r>
        </w:p>
      </w:docPartBody>
    </w:docPart>
    <w:docPart>
      <w:docPartPr>
        <w:name w:val="395F567D3B13425BB3050A8100E58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FDFF7-2494-437D-9B44-68D8C53886BB}"/>
      </w:docPartPr>
      <w:docPartBody>
        <w:p w:rsidR="006D53F1" w:rsidRDefault="005200AD" w:rsidP="005200AD">
          <w:pPr>
            <w:pStyle w:val="395F567D3B13425BB3050A8100E58DB9"/>
          </w:pPr>
          <w:r w:rsidRPr="00CF1A49">
            <w:t>Dates 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2B"/>
    <w:rsid w:val="003F252B"/>
    <w:rsid w:val="005200AD"/>
    <w:rsid w:val="006D53F1"/>
    <w:rsid w:val="00877A9B"/>
    <w:rsid w:val="00C220AA"/>
    <w:rsid w:val="00D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7136C99D7842DBAD1D52572F8256D4">
    <w:name w:val="B07136C99D7842DBAD1D52572F8256D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DEFC640FFCD467A882A38E73F268509">
    <w:name w:val="2DEFC640FFCD467A882A38E73F268509"/>
  </w:style>
  <w:style w:type="paragraph" w:customStyle="1" w:styleId="2F599117C90C42E489FBF085E2C58608">
    <w:name w:val="2F599117C90C42E489FBF085E2C58608"/>
  </w:style>
  <w:style w:type="paragraph" w:customStyle="1" w:styleId="611E1D3AE16B42FB992099DAAEA78FA6">
    <w:name w:val="611E1D3AE16B42FB992099DAAEA78FA6"/>
  </w:style>
  <w:style w:type="paragraph" w:customStyle="1" w:styleId="528BB418D78C4FF4B8C14330B90800B0">
    <w:name w:val="528BB418D78C4FF4B8C14330B90800B0"/>
  </w:style>
  <w:style w:type="paragraph" w:customStyle="1" w:styleId="D5F4E77472294CE1AF451D70E612CECC">
    <w:name w:val="D5F4E77472294CE1AF451D70E612CECC"/>
  </w:style>
  <w:style w:type="paragraph" w:customStyle="1" w:styleId="251F84515468492A9719EEB8227FA3B6">
    <w:name w:val="251F84515468492A9719EEB8227FA3B6"/>
  </w:style>
  <w:style w:type="paragraph" w:customStyle="1" w:styleId="E4D603181461497AB399B7D701F6ECDB">
    <w:name w:val="E4D603181461497AB399B7D701F6ECDB"/>
  </w:style>
  <w:style w:type="paragraph" w:customStyle="1" w:styleId="DA64EBAC641E4A99BBE6EC1045201F8B">
    <w:name w:val="DA64EBAC641E4A99BBE6EC1045201F8B"/>
  </w:style>
  <w:style w:type="paragraph" w:customStyle="1" w:styleId="790CCB18C2C041D38A9634A882A67122">
    <w:name w:val="790CCB18C2C041D38A9634A882A67122"/>
  </w:style>
  <w:style w:type="paragraph" w:customStyle="1" w:styleId="7EAD5DC884794374BD8EC4CE39963004">
    <w:name w:val="7EAD5DC884794374BD8EC4CE39963004"/>
  </w:style>
  <w:style w:type="paragraph" w:customStyle="1" w:styleId="D76B755957714F3E8A4C43A2B1100D1D">
    <w:name w:val="D76B755957714F3E8A4C43A2B1100D1D"/>
  </w:style>
  <w:style w:type="paragraph" w:customStyle="1" w:styleId="A02294352AFB4F37AB8B80C90B92A22C">
    <w:name w:val="A02294352AFB4F37AB8B80C90B92A22C"/>
  </w:style>
  <w:style w:type="paragraph" w:customStyle="1" w:styleId="FB4FB94ED8864B54965808D306A46832">
    <w:name w:val="FB4FB94ED8864B54965808D306A46832"/>
  </w:style>
  <w:style w:type="paragraph" w:customStyle="1" w:styleId="A86F046787774EFCA1D3893DBF6F3360">
    <w:name w:val="A86F046787774EFCA1D3893DBF6F336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041A36FAC744757A3D3A61289BFD03B">
    <w:name w:val="B041A36FAC744757A3D3A61289BFD03B"/>
  </w:style>
  <w:style w:type="paragraph" w:customStyle="1" w:styleId="504A352B786F45F4B96C9E90CB9F6842">
    <w:name w:val="504A352B786F45F4B96C9E90CB9F6842"/>
  </w:style>
  <w:style w:type="paragraph" w:customStyle="1" w:styleId="2BF5CD80373D4F5E8FF8C7D2DCC2AE2B">
    <w:name w:val="2BF5CD80373D4F5E8FF8C7D2DCC2AE2B"/>
  </w:style>
  <w:style w:type="paragraph" w:customStyle="1" w:styleId="8EEA50F8C12C426392861FE113AF3ECC">
    <w:name w:val="8EEA50F8C12C426392861FE113AF3ECC"/>
  </w:style>
  <w:style w:type="paragraph" w:customStyle="1" w:styleId="A71AF79EA89A46C19C84E3EAFA5AEB28">
    <w:name w:val="A71AF79EA89A46C19C84E3EAFA5AEB28"/>
  </w:style>
  <w:style w:type="paragraph" w:customStyle="1" w:styleId="76FC9B875E1045C0971A7613C4F27F86">
    <w:name w:val="76FC9B875E1045C0971A7613C4F27F86"/>
  </w:style>
  <w:style w:type="paragraph" w:customStyle="1" w:styleId="2D03F52AEB0149EEA91978A5ADAA98D9">
    <w:name w:val="2D03F52AEB0149EEA91978A5ADAA98D9"/>
  </w:style>
  <w:style w:type="paragraph" w:customStyle="1" w:styleId="5412547961AC450C8844BB726ED4AA28">
    <w:name w:val="5412547961AC450C8844BB726ED4AA28"/>
  </w:style>
  <w:style w:type="paragraph" w:customStyle="1" w:styleId="502C5D22A61E42A5B681F1889ED5DE9F">
    <w:name w:val="502C5D22A61E42A5B681F1889ED5DE9F"/>
  </w:style>
  <w:style w:type="paragraph" w:customStyle="1" w:styleId="FFD154383E194D5B985702F49EB42977">
    <w:name w:val="FFD154383E194D5B985702F49EB42977"/>
  </w:style>
  <w:style w:type="paragraph" w:customStyle="1" w:styleId="77AE67AB98CF42328CA0A78760CBD6A2">
    <w:name w:val="77AE67AB98CF42328CA0A78760CBD6A2"/>
  </w:style>
  <w:style w:type="paragraph" w:customStyle="1" w:styleId="5B66BF56CE8948B7BE1CB0449C18B9BC">
    <w:name w:val="5B66BF56CE8948B7BE1CB0449C18B9BC"/>
  </w:style>
  <w:style w:type="paragraph" w:customStyle="1" w:styleId="6C2C2D1371BB441E9878A4B15EA458A1">
    <w:name w:val="6C2C2D1371BB441E9878A4B15EA458A1"/>
  </w:style>
  <w:style w:type="paragraph" w:customStyle="1" w:styleId="E914B425882E408D8ED459D66AA9C7D6">
    <w:name w:val="E914B425882E408D8ED459D66AA9C7D6"/>
  </w:style>
  <w:style w:type="paragraph" w:customStyle="1" w:styleId="96550DF4DC2D4F02856149B7A2A7D98F">
    <w:name w:val="96550DF4DC2D4F02856149B7A2A7D98F"/>
  </w:style>
  <w:style w:type="paragraph" w:customStyle="1" w:styleId="1E698152EDDF4E93A9D24C7BED69AE6F">
    <w:name w:val="1E698152EDDF4E93A9D24C7BED69AE6F"/>
  </w:style>
  <w:style w:type="paragraph" w:customStyle="1" w:styleId="31DF940FD8DB46EA89E3149903F6683C">
    <w:name w:val="31DF940FD8DB46EA89E3149903F6683C"/>
  </w:style>
  <w:style w:type="paragraph" w:customStyle="1" w:styleId="C79A47DE18B740CDAC81BC6C78B3284B">
    <w:name w:val="C79A47DE18B740CDAC81BC6C78B3284B"/>
  </w:style>
  <w:style w:type="paragraph" w:customStyle="1" w:styleId="A115C372A0F5464DB369883898C59155">
    <w:name w:val="A115C372A0F5464DB369883898C59155"/>
  </w:style>
  <w:style w:type="paragraph" w:customStyle="1" w:styleId="18560C75D29648EA8E1A361547928836">
    <w:name w:val="18560C75D29648EA8E1A361547928836"/>
  </w:style>
  <w:style w:type="paragraph" w:customStyle="1" w:styleId="BB33DD288D6F4F2DBD02BE742633BCE9">
    <w:name w:val="BB33DD288D6F4F2DBD02BE742633BCE9"/>
  </w:style>
  <w:style w:type="paragraph" w:customStyle="1" w:styleId="8EBAB7673BCC41758C296A13F0CE58B7">
    <w:name w:val="8EBAB7673BCC41758C296A13F0CE58B7"/>
  </w:style>
  <w:style w:type="paragraph" w:customStyle="1" w:styleId="8209E3CD07CF4E519FE46CA3921B3CE6">
    <w:name w:val="8209E3CD07CF4E519FE46CA3921B3CE6"/>
  </w:style>
  <w:style w:type="paragraph" w:customStyle="1" w:styleId="B4CAA7A905EA40A6801F86BF0C68CADE">
    <w:name w:val="B4CAA7A905EA40A6801F86BF0C68CADE"/>
  </w:style>
  <w:style w:type="paragraph" w:customStyle="1" w:styleId="DED599C5615F43238EED0DB855FB0CC7">
    <w:name w:val="DED599C5615F43238EED0DB855FB0CC7"/>
  </w:style>
  <w:style w:type="paragraph" w:customStyle="1" w:styleId="3B548E36B4D145719B27CD2E1E7D8F4B">
    <w:name w:val="3B548E36B4D145719B27CD2E1E7D8F4B"/>
  </w:style>
  <w:style w:type="paragraph" w:customStyle="1" w:styleId="395F567D3B13425BB3050A8100E58DB9">
    <w:name w:val="395F567D3B13425BB3050A8100E58DB9"/>
    <w:rsid w:val="005200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2022-05-10T06:48:00Z</dcterms:created>
  <dcterms:modified xsi:type="dcterms:W3CDTF">2022-05-25T04:44:00Z</dcterms:modified>
  <cp:category/>
</cp:coreProperties>
</file>